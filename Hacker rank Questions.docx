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C0AF" w14:textId="6CC7BFD2" w:rsidR="00374AA5" w:rsidRDefault="004841B7">
      <w:pPr>
        <w:pStyle w:val="Heading1"/>
      </w:pPr>
      <w:r>
        <w:t>Hacker rank</w:t>
      </w:r>
      <w:r w:rsidR="00D5768E">
        <w:t xml:space="preserve"> Questions</w:t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1E0" w:firstRow="1" w:lastRow="1" w:firstColumn="1" w:lastColumn="1" w:noHBand="0" w:noVBand="0"/>
        <w:tblCaption w:val="Content table"/>
      </w:tblPr>
      <w:tblGrid>
        <w:gridCol w:w="2042"/>
        <w:gridCol w:w="3354"/>
        <w:gridCol w:w="4674"/>
      </w:tblGrid>
      <w:tr w:rsidR="00672A0A" w14:paraId="0D6B99CE" w14:textId="25EF7727" w:rsidTr="005B4ECA">
        <w:trPr>
          <w:trHeight w:val="522"/>
          <w:tblHeader/>
        </w:trPr>
        <w:tc>
          <w:tcPr>
            <w:tcW w:w="2665" w:type="dxa"/>
            <w:shd w:val="clear" w:color="auto" w:fill="365F91" w:themeFill="accent1" w:themeFillShade="BF"/>
            <w:vAlign w:val="center"/>
          </w:tcPr>
          <w:p w14:paraId="5E0AF115" w14:textId="4DF6D9D1" w:rsidR="00672A0A" w:rsidRDefault="00672A0A">
            <w:pPr>
              <w:pStyle w:val="Heading2"/>
            </w:pPr>
            <w:r>
              <w:t>problem name</w:t>
            </w:r>
          </w:p>
        </w:tc>
        <w:tc>
          <w:tcPr>
            <w:tcW w:w="3894" w:type="dxa"/>
            <w:shd w:val="clear" w:color="auto" w:fill="365F91" w:themeFill="accent1" w:themeFillShade="BF"/>
            <w:vAlign w:val="center"/>
          </w:tcPr>
          <w:p w14:paraId="64CFA7F7" w14:textId="74AA0A7B" w:rsidR="00672A0A" w:rsidRDefault="00672A0A">
            <w:pPr>
              <w:pStyle w:val="Heading2"/>
            </w:pPr>
            <w:r>
              <w:t>Solution</w:t>
            </w:r>
          </w:p>
        </w:tc>
        <w:tc>
          <w:tcPr>
            <w:tcW w:w="3468" w:type="dxa"/>
            <w:shd w:val="clear" w:color="auto" w:fill="365F91" w:themeFill="accent1" w:themeFillShade="BF"/>
          </w:tcPr>
          <w:p w14:paraId="6EBAEAD5" w14:textId="0BE7EBAE" w:rsidR="00672A0A" w:rsidRDefault="00672A0A">
            <w:pPr>
              <w:pStyle w:val="Heading2"/>
            </w:pPr>
            <w:r>
              <w:t>question link</w:t>
            </w:r>
          </w:p>
        </w:tc>
      </w:tr>
      <w:tr w:rsidR="00672A0A" w14:paraId="7ADF0529" w14:textId="14A4F21C" w:rsidTr="005B4ECA">
        <w:trPr>
          <w:trHeight w:val="720"/>
        </w:trPr>
        <w:tc>
          <w:tcPr>
            <w:tcW w:w="2665" w:type="dxa"/>
            <w:vAlign w:val="center"/>
          </w:tcPr>
          <w:p w14:paraId="73F83CF7" w14:textId="5E0527D7" w:rsidR="00672A0A" w:rsidRDefault="00672A0A">
            <w:pPr>
              <w:pStyle w:val="Heading3"/>
            </w:pPr>
            <w:r>
              <w:t>Select All</w:t>
            </w:r>
          </w:p>
        </w:tc>
        <w:tc>
          <w:tcPr>
            <w:tcW w:w="3894" w:type="dxa"/>
            <w:vAlign w:val="center"/>
          </w:tcPr>
          <w:p w14:paraId="1547B45D" w14:textId="461E6527" w:rsidR="00672A0A" w:rsidRDefault="00672A0A">
            <w:r>
              <w:t>SELECT * FROM CITY</w:t>
            </w:r>
          </w:p>
        </w:tc>
        <w:tc>
          <w:tcPr>
            <w:tcW w:w="3468" w:type="dxa"/>
          </w:tcPr>
          <w:p w14:paraId="16E8D9EA" w14:textId="302900F2" w:rsidR="00672A0A" w:rsidRDefault="00692F59">
            <w:r>
              <w:t>https://www.hackerrank.com/challenges/select-all-sql/problem</w:t>
            </w:r>
          </w:p>
        </w:tc>
      </w:tr>
      <w:tr w:rsidR="00672A0A" w14:paraId="3E1AB1F9" w14:textId="5C9BE5C5" w:rsidTr="005B4ECA">
        <w:trPr>
          <w:trHeight w:val="720"/>
        </w:trPr>
        <w:tc>
          <w:tcPr>
            <w:tcW w:w="2665" w:type="dxa"/>
            <w:vAlign w:val="center"/>
          </w:tcPr>
          <w:p w14:paraId="58D5EAA2" w14:textId="5B204AE8" w:rsidR="00672A0A" w:rsidRDefault="00672A0A">
            <w:pPr>
              <w:pStyle w:val="Heading3"/>
            </w:pPr>
            <w:r>
              <w:t>Select By ID</w:t>
            </w:r>
          </w:p>
        </w:tc>
        <w:tc>
          <w:tcPr>
            <w:tcW w:w="3894" w:type="dxa"/>
            <w:vAlign w:val="center"/>
          </w:tcPr>
          <w:p w14:paraId="219722B1" w14:textId="50815122" w:rsidR="00672A0A" w:rsidRDefault="00672A0A">
            <w:r>
              <w:t>SELECT * FROM CITY where ID = 1661 ;</w:t>
            </w:r>
          </w:p>
        </w:tc>
        <w:tc>
          <w:tcPr>
            <w:tcW w:w="3468" w:type="dxa"/>
          </w:tcPr>
          <w:p w14:paraId="63CAA083" w14:textId="76BA573E" w:rsidR="00672A0A" w:rsidRDefault="00607453">
            <w:r>
              <w:t>https://www.hackerrank.com/challenges/select-by-id/problem</w:t>
            </w:r>
          </w:p>
        </w:tc>
      </w:tr>
      <w:tr w:rsidR="00672A0A" w14:paraId="224CD834" w14:textId="34C2A93A" w:rsidTr="005B4ECA">
        <w:trPr>
          <w:trHeight w:val="720"/>
        </w:trPr>
        <w:tc>
          <w:tcPr>
            <w:tcW w:w="2665" w:type="dxa"/>
            <w:vAlign w:val="center"/>
          </w:tcPr>
          <w:p w14:paraId="212A76D9" w14:textId="5B47A194" w:rsidR="00672A0A" w:rsidRDefault="00222F41">
            <w:pPr>
              <w:pStyle w:val="Heading3"/>
            </w:pPr>
            <w:r>
              <w:t>Japanese Cities’ Names</w:t>
            </w:r>
          </w:p>
        </w:tc>
        <w:tc>
          <w:tcPr>
            <w:tcW w:w="3894" w:type="dxa"/>
            <w:vAlign w:val="center"/>
          </w:tcPr>
          <w:p w14:paraId="751E310E" w14:textId="2AE6FF19" w:rsidR="00672A0A" w:rsidRDefault="000476AD">
            <w:r>
              <w:t>SELECT NAME FROM CITY where COUNTRYCODE = “JPN”;</w:t>
            </w:r>
          </w:p>
        </w:tc>
        <w:tc>
          <w:tcPr>
            <w:tcW w:w="3468" w:type="dxa"/>
          </w:tcPr>
          <w:p w14:paraId="2AE2EBF1" w14:textId="5B4936B2" w:rsidR="00672A0A" w:rsidRDefault="00672A0A">
            <w:r>
              <w:t>https://www.hackerrank.com/challenges/japanese-cities-name/problem</w:t>
            </w:r>
          </w:p>
        </w:tc>
      </w:tr>
      <w:tr w:rsidR="00672A0A" w14:paraId="5ED10EF7" w14:textId="72485867" w:rsidTr="005B4ECA">
        <w:trPr>
          <w:trHeight w:val="720"/>
        </w:trPr>
        <w:tc>
          <w:tcPr>
            <w:tcW w:w="2665" w:type="dxa"/>
            <w:vAlign w:val="center"/>
          </w:tcPr>
          <w:p w14:paraId="790F0EF1" w14:textId="47CA9F82" w:rsidR="00672A0A" w:rsidRDefault="00B022D0">
            <w:pPr>
              <w:pStyle w:val="Heading3"/>
            </w:pPr>
            <w:r>
              <w:t>Japanese Cities’ Attributes</w:t>
            </w:r>
          </w:p>
        </w:tc>
        <w:tc>
          <w:tcPr>
            <w:tcW w:w="3894" w:type="dxa"/>
            <w:vAlign w:val="center"/>
          </w:tcPr>
          <w:p w14:paraId="51BD1B67" w14:textId="4F5E5098" w:rsidR="00672A0A" w:rsidRDefault="00E63191">
            <w:r>
              <w:t>Select * from CITY WHERE COUNTRYCODE = “JPN”;</w:t>
            </w:r>
          </w:p>
        </w:tc>
        <w:tc>
          <w:tcPr>
            <w:tcW w:w="3468" w:type="dxa"/>
          </w:tcPr>
          <w:p w14:paraId="5C74545D" w14:textId="68B6D14B" w:rsidR="00672A0A" w:rsidRDefault="00521FD2">
            <w:r>
              <w:t>https://www.hackerrank.com/challenges/japanese-cities-attributes/problem</w:t>
            </w:r>
          </w:p>
        </w:tc>
      </w:tr>
      <w:tr w:rsidR="00672A0A" w14:paraId="08A56BC0" w14:textId="7E64C986" w:rsidTr="005B4ECA">
        <w:trPr>
          <w:trHeight w:val="720"/>
        </w:trPr>
        <w:tc>
          <w:tcPr>
            <w:tcW w:w="2665" w:type="dxa"/>
            <w:vAlign w:val="center"/>
          </w:tcPr>
          <w:p w14:paraId="1537FDB0" w14:textId="65B4E49B" w:rsidR="00672A0A" w:rsidRDefault="006514F2">
            <w:pPr>
              <w:pStyle w:val="Heading3"/>
            </w:pPr>
            <w:r>
              <w:t>Weather Observation Station 3</w:t>
            </w:r>
          </w:p>
        </w:tc>
        <w:tc>
          <w:tcPr>
            <w:tcW w:w="3894" w:type="dxa"/>
            <w:vAlign w:val="center"/>
          </w:tcPr>
          <w:p w14:paraId="200C0841" w14:textId="0423DA13" w:rsidR="00672A0A" w:rsidRDefault="0074406F">
            <w:r>
              <w:t>Select DISTINCT CITY from STATION where ID%2=0;</w:t>
            </w:r>
          </w:p>
        </w:tc>
        <w:tc>
          <w:tcPr>
            <w:tcW w:w="3468" w:type="dxa"/>
          </w:tcPr>
          <w:p w14:paraId="7B940AD1" w14:textId="477E2989" w:rsidR="00672A0A" w:rsidRDefault="00697131">
            <w:r>
              <w:t>https://www.hackerrank.com/challenges/weather-observation-station-3/problem</w:t>
            </w:r>
          </w:p>
        </w:tc>
      </w:tr>
      <w:tr w:rsidR="00672A0A" w14:paraId="6630F389" w14:textId="273507FD" w:rsidTr="005B4ECA">
        <w:trPr>
          <w:trHeight w:val="720"/>
        </w:trPr>
        <w:tc>
          <w:tcPr>
            <w:tcW w:w="2665" w:type="dxa"/>
            <w:vAlign w:val="center"/>
          </w:tcPr>
          <w:p w14:paraId="4D2358D3" w14:textId="77777777" w:rsidR="00672A0A" w:rsidRDefault="00FD6B5A">
            <w:pPr>
              <w:pStyle w:val="Heading3"/>
            </w:pPr>
            <w:sdt>
              <w:sdtPr>
                <w:id w:val="867720319"/>
                <w:placeholder>
                  <w:docPart w:val="CCD1CAD58DEE834C8A7143BF94687B48"/>
                </w:placeholder>
                <w:temporary/>
                <w:showingPlcHdr/>
                <w15:appearance w15:val="hidden"/>
              </w:sdtPr>
              <w:sdtEndPr/>
              <w:sdtContent>
                <w:r w:rsidR="00672A0A">
                  <w:t>Departure Flight No.</w:t>
                </w:r>
              </w:sdtContent>
            </w:sdt>
          </w:p>
        </w:tc>
        <w:tc>
          <w:tcPr>
            <w:tcW w:w="3894" w:type="dxa"/>
            <w:vAlign w:val="center"/>
          </w:tcPr>
          <w:p w14:paraId="2B659C9D" w14:textId="77777777" w:rsidR="006021B5" w:rsidRDefault="006021B5" w:rsidP="006021B5">
            <w:r>
              <w:t xml:space="preserve">Select </w:t>
            </w:r>
          </w:p>
          <w:p w14:paraId="7435FC9D" w14:textId="77777777" w:rsidR="006021B5" w:rsidRDefault="006021B5" w:rsidP="006021B5">
            <w:r>
              <w:t>(Select count(CITY) from STATION)</w:t>
            </w:r>
          </w:p>
          <w:p w14:paraId="5628FB1C" w14:textId="77777777" w:rsidR="006021B5" w:rsidRDefault="006021B5" w:rsidP="006021B5">
            <w:r>
              <w:t>-</w:t>
            </w:r>
          </w:p>
          <w:p w14:paraId="601379B5" w14:textId="7D36468C" w:rsidR="00672A0A" w:rsidRDefault="006021B5">
            <w:r>
              <w:t>(Select count( DISTINCT( CITY ) ) from STATION)</w:t>
            </w:r>
          </w:p>
        </w:tc>
        <w:tc>
          <w:tcPr>
            <w:tcW w:w="3468" w:type="dxa"/>
          </w:tcPr>
          <w:p w14:paraId="38802F35" w14:textId="109C3F62" w:rsidR="00672A0A" w:rsidRDefault="00D213AA">
            <w:r>
              <w:t>https://www.hackerrank.com/challenges/weather-observation-station-4/problem</w:t>
            </w:r>
          </w:p>
        </w:tc>
      </w:tr>
      <w:tr w:rsidR="00672A0A" w14:paraId="307D5207" w14:textId="29F4DFFD" w:rsidTr="005B4ECA">
        <w:trPr>
          <w:trHeight w:val="720"/>
        </w:trPr>
        <w:tc>
          <w:tcPr>
            <w:tcW w:w="2665" w:type="dxa"/>
            <w:vAlign w:val="center"/>
          </w:tcPr>
          <w:p w14:paraId="7EFBC65A" w14:textId="2BB83004" w:rsidR="00672A0A" w:rsidRDefault="00041BAE">
            <w:pPr>
              <w:pStyle w:val="Heading3"/>
            </w:pPr>
            <w:r>
              <w:t>Weather Observation Station 8</w:t>
            </w:r>
          </w:p>
        </w:tc>
        <w:tc>
          <w:tcPr>
            <w:tcW w:w="3894" w:type="dxa"/>
            <w:vAlign w:val="center"/>
          </w:tcPr>
          <w:p w14:paraId="1BF56701" w14:textId="64D21B22" w:rsidR="00672A0A" w:rsidRDefault="00150E50">
            <w:r w:rsidRPr="00150E50">
              <w:t>SELECT DISTINCT CITY FROM STATION WHERE (CITY LIKE 'A%' OR CITY LIKE 'E%' OR CITY LIKE 'I%' OR CITY LIKE 'O%' OR CITY LIKE 'U%') AND (CITY LIKE '%a' OR CITY LIKE '%e' OR CITY LIKE '%</w:t>
            </w:r>
            <w:proofErr w:type="spellStart"/>
            <w:r w:rsidRPr="00150E50">
              <w:t>i</w:t>
            </w:r>
            <w:proofErr w:type="spellEnd"/>
            <w:r w:rsidRPr="00150E50">
              <w:t>' OR CITY LIKE '%o' OR CITY LIKE '%u') order by city;</w:t>
            </w:r>
          </w:p>
        </w:tc>
        <w:tc>
          <w:tcPr>
            <w:tcW w:w="3468" w:type="dxa"/>
          </w:tcPr>
          <w:p w14:paraId="3241AB1A" w14:textId="7DC3176C" w:rsidR="00672A0A" w:rsidRDefault="00B93B88">
            <w:r>
              <w:t>https://www.hackerrank.com/challenges/weather-observation-station-8/problem</w:t>
            </w:r>
          </w:p>
        </w:tc>
      </w:tr>
      <w:tr w:rsidR="00672A0A" w14:paraId="3C13AF7D" w14:textId="43FC8288" w:rsidTr="005B4ECA">
        <w:trPr>
          <w:trHeight w:val="720"/>
        </w:trPr>
        <w:tc>
          <w:tcPr>
            <w:tcW w:w="2665" w:type="dxa"/>
            <w:vAlign w:val="center"/>
          </w:tcPr>
          <w:p w14:paraId="52C0A704" w14:textId="14DE18DF" w:rsidR="00672A0A" w:rsidRDefault="00F6009A">
            <w:pPr>
              <w:pStyle w:val="Heading3"/>
            </w:pPr>
            <w:r>
              <w:t xml:space="preserve">Weather Observation Station </w:t>
            </w:r>
            <w:r w:rsidR="00A23825">
              <w:t>9</w:t>
            </w:r>
          </w:p>
        </w:tc>
        <w:tc>
          <w:tcPr>
            <w:tcW w:w="3894" w:type="dxa"/>
            <w:vAlign w:val="center"/>
          </w:tcPr>
          <w:p w14:paraId="3BC55669" w14:textId="77777777" w:rsidR="00734554" w:rsidRDefault="00734554" w:rsidP="00734554">
            <w:r>
              <w:t>SELECT DISTINCT CITY FROM STATION WHERE upper(SUBSTR(CITY,1,1)) NOT IN ('A','E','I','O','U') AND lower(SUBSTR(CITY,1,1)) NOT IN</w:t>
            </w:r>
          </w:p>
          <w:p w14:paraId="43D42170" w14:textId="1C90BEDB" w:rsidR="00672A0A" w:rsidRDefault="00734554">
            <w:r>
              <w:t>('a','e','</w:t>
            </w:r>
            <w:proofErr w:type="spellStart"/>
            <w:r>
              <w:t>i</w:t>
            </w:r>
            <w:proofErr w:type="spellEnd"/>
            <w:r>
              <w:t>','</w:t>
            </w:r>
            <w:proofErr w:type="spellStart"/>
            <w:r>
              <w:t>o','u</w:t>
            </w:r>
            <w:proofErr w:type="spellEnd"/>
            <w:r>
              <w:t>');</w:t>
            </w:r>
          </w:p>
        </w:tc>
        <w:tc>
          <w:tcPr>
            <w:tcW w:w="3468" w:type="dxa"/>
          </w:tcPr>
          <w:p w14:paraId="4928625D" w14:textId="0CA160FE" w:rsidR="00672A0A" w:rsidRDefault="00771E2B">
            <w:r>
              <w:t>https://www.hackerrank.com/challenges/weather-observation-station-9/problem</w:t>
            </w:r>
          </w:p>
        </w:tc>
      </w:tr>
      <w:tr w:rsidR="00672A0A" w14:paraId="65F48C6D" w14:textId="375ECABC" w:rsidTr="005B4ECA">
        <w:trPr>
          <w:trHeight w:val="720"/>
        </w:trPr>
        <w:tc>
          <w:tcPr>
            <w:tcW w:w="2665" w:type="dxa"/>
            <w:vAlign w:val="center"/>
          </w:tcPr>
          <w:p w14:paraId="5A40142B" w14:textId="698DCE7D" w:rsidR="00672A0A" w:rsidRDefault="00CC3453">
            <w:pPr>
              <w:pStyle w:val="Heading3"/>
            </w:pPr>
            <w:r>
              <w:t>Weather Observation Station 10</w:t>
            </w:r>
          </w:p>
        </w:tc>
        <w:tc>
          <w:tcPr>
            <w:tcW w:w="3894" w:type="dxa"/>
            <w:vAlign w:val="center"/>
          </w:tcPr>
          <w:p w14:paraId="67529394" w14:textId="44397F61" w:rsidR="00672A0A" w:rsidRDefault="00D86319">
            <w:r>
              <w:t>SELECT DISTINCT CITY FROM STATION WHERE UPPER(SUBSTR(CITY, LENGTH(CITY), 1)) NOT IN (‘A’,’E’,’I’,’O’,’U’) AND LOWER(SUBSTR(CITY, LENGTH(CITY),1)) NOT IN (‘</w:t>
            </w:r>
            <w:proofErr w:type="spellStart"/>
            <w:r>
              <w:t>a’,’e’,’I’,’o’,’u</w:t>
            </w:r>
            <w:proofErr w:type="spellEnd"/>
            <w:r>
              <w:t xml:space="preserve">’);    </w:t>
            </w:r>
          </w:p>
        </w:tc>
        <w:tc>
          <w:tcPr>
            <w:tcW w:w="3468" w:type="dxa"/>
          </w:tcPr>
          <w:p w14:paraId="4A945F25" w14:textId="00378B9F" w:rsidR="00672A0A" w:rsidRDefault="00CC3453">
            <w:r>
              <w:t>https://www.hackerrank.com/challenges/weather-observation-station-10/problem</w:t>
            </w:r>
          </w:p>
        </w:tc>
      </w:tr>
      <w:tr w:rsidR="00672A0A" w14:paraId="58C22D67" w14:textId="298203F4" w:rsidTr="005B4ECA">
        <w:trPr>
          <w:trHeight w:val="720"/>
        </w:trPr>
        <w:tc>
          <w:tcPr>
            <w:tcW w:w="2665" w:type="dxa"/>
            <w:vAlign w:val="center"/>
          </w:tcPr>
          <w:p w14:paraId="71BC0E82" w14:textId="699A7628" w:rsidR="00672A0A" w:rsidRDefault="00D87902">
            <w:pPr>
              <w:pStyle w:val="Heading3"/>
            </w:pPr>
            <w:r>
              <w:t>Employee Salaries</w:t>
            </w:r>
          </w:p>
        </w:tc>
        <w:tc>
          <w:tcPr>
            <w:tcW w:w="3894" w:type="dxa"/>
            <w:vAlign w:val="center"/>
          </w:tcPr>
          <w:p w14:paraId="5685740E" w14:textId="772141C4" w:rsidR="00672A0A" w:rsidRDefault="003F395C">
            <w:r w:rsidRPr="003F395C">
              <w:t>SELECT NAME FROM EMPLOYEE WHERE SALARY &gt; 2000  AND MONTHS &lt; 10 ORDER BY EMPLOYEE_ID;</w:t>
            </w:r>
          </w:p>
        </w:tc>
        <w:tc>
          <w:tcPr>
            <w:tcW w:w="3468" w:type="dxa"/>
          </w:tcPr>
          <w:p w14:paraId="7BDE73FD" w14:textId="51E4F8CF" w:rsidR="00672A0A" w:rsidRDefault="003F395C">
            <w:r>
              <w:t>https://www.hackerrank.com/challenges/salary-of-employees/problem</w:t>
            </w:r>
          </w:p>
        </w:tc>
      </w:tr>
      <w:tr w:rsidR="00672A0A" w14:paraId="12A5D310" w14:textId="416C363F" w:rsidTr="005B4ECA">
        <w:trPr>
          <w:trHeight w:val="720"/>
        </w:trPr>
        <w:tc>
          <w:tcPr>
            <w:tcW w:w="2665" w:type="dxa"/>
            <w:vAlign w:val="center"/>
          </w:tcPr>
          <w:p w14:paraId="2C54ACF9" w14:textId="4EB967BB" w:rsidR="00672A0A" w:rsidRDefault="0078371F">
            <w:pPr>
              <w:pStyle w:val="Heading3"/>
            </w:pPr>
            <w:r>
              <w:t>Employee Names</w:t>
            </w:r>
          </w:p>
        </w:tc>
        <w:tc>
          <w:tcPr>
            <w:tcW w:w="3894" w:type="dxa"/>
            <w:vAlign w:val="center"/>
          </w:tcPr>
          <w:p w14:paraId="477C9D28" w14:textId="3542C25A" w:rsidR="00672A0A" w:rsidRDefault="00DE591A">
            <w:r>
              <w:t xml:space="preserve">SELECT NAME FROM EMPLOYEE ORDER BY NAME;   </w:t>
            </w:r>
          </w:p>
        </w:tc>
        <w:tc>
          <w:tcPr>
            <w:tcW w:w="3468" w:type="dxa"/>
          </w:tcPr>
          <w:p w14:paraId="6F69E67A" w14:textId="060AE9BC" w:rsidR="00672A0A" w:rsidRDefault="00981069">
            <w:r>
              <w:t>https://www.hackerrank.com/challenges/name-of-employees/problem</w:t>
            </w:r>
          </w:p>
        </w:tc>
      </w:tr>
      <w:tr w:rsidR="00672A0A" w14:paraId="0ADA03E1" w14:textId="676CB126" w:rsidTr="005B4ECA">
        <w:trPr>
          <w:trHeight w:val="720"/>
        </w:trPr>
        <w:tc>
          <w:tcPr>
            <w:tcW w:w="2665" w:type="dxa"/>
            <w:vAlign w:val="center"/>
          </w:tcPr>
          <w:p w14:paraId="7E9EC3E2" w14:textId="790B2601" w:rsidR="00672A0A" w:rsidRDefault="00B55E6E">
            <w:pPr>
              <w:pStyle w:val="Heading3"/>
            </w:pPr>
            <w:r>
              <w:t>Higher Than 75 Marks</w:t>
            </w:r>
          </w:p>
        </w:tc>
        <w:tc>
          <w:tcPr>
            <w:tcW w:w="3894" w:type="dxa"/>
            <w:vAlign w:val="center"/>
          </w:tcPr>
          <w:p w14:paraId="06A6BEC5" w14:textId="77777777" w:rsidR="00672A0A" w:rsidRDefault="00B55E6E">
            <w:r>
              <w:t>SELECT Name FROM STUDENTS</w:t>
            </w:r>
          </w:p>
          <w:p w14:paraId="7C78E486" w14:textId="77777777" w:rsidR="00B55E6E" w:rsidRDefault="00B55E6E">
            <w:r>
              <w:t>WHERE Marks &gt; 75</w:t>
            </w:r>
          </w:p>
          <w:p w14:paraId="2BCDA259" w14:textId="44E3E0A4" w:rsidR="00B55E6E" w:rsidRDefault="00B55E6E">
            <w:r>
              <w:t>ORDER BY RIGHT(Name, 3), ID;</w:t>
            </w:r>
          </w:p>
        </w:tc>
        <w:tc>
          <w:tcPr>
            <w:tcW w:w="3468" w:type="dxa"/>
          </w:tcPr>
          <w:p w14:paraId="4FD4E77B" w14:textId="6DFDEEF2" w:rsidR="00672A0A" w:rsidRDefault="009F1374">
            <w:r>
              <w:t>https://www.hackerrank.com/challenges/more-than-75-marks/problem</w:t>
            </w:r>
          </w:p>
        </w:tc>
      </w:tr>
      <w:tr w:rsidR="00672A0A" w14:paraId="419B7D6D" w14:textId="079B66F9" w:rsidTr="005B4ECA">
        <w:trPr>
          <w:trHeight w:val="720"/>
        </w:trPr>
        <w:tc>
          <w:tcPr>
            <w:tcW w:w="2665" w:type="dxa"/>
            <w:vAlign w:val="center"/>
          </w:tcPr>
          <w:p w14:paraId="68D39684" w14:textId="4C90F7C9" w:rsidR="00672A0A" w:rsidRDefault="0065238B">
            <w:pPr>
              <w:pStyle w:val="Heading3"/>
            </w:pPr>
            <w:r>
              <w:t>Top Earners</w:t>
            </w:r>
          </w:p>
        </w:tc>
        <w:tc>
          <w:tcPr>
            <w:tcW w:w="3894" w:type="dxa"/>
            <w:vAlign w:val="center"/>
          </w:tcPr>
          <w:p w14:paraId="1884DEDB" w14:textId="77777777" w:rsidR="00672A0A" w:rsidRDefault="0065238B">
            <w:r>
              <w:t>SELECT MAX(SALARY*MONTHS), COUNT(*)</w:t>
            </w:r>
          </w:p>
          <w:p w14:paraId="62C3637D" w14:textId="77777777" w:rsidR="0065238B" w:rsidRDefault="0065238B">
            <w:r>
              <w:t>FROM EMPLOYEE</w:t>
            </w:r>
          </w:p>
          <w:p w14:paraId="083BD3F8" w14:textId="77777777" w:rsidR="0065238B" w:rsidRDefault="0065238B">
            <w:r>
              <w:t>WHERE (SALARY*MONTHS) = (SELECT MAX(SALARY*MONTHS)</w:t>
            </w:r>
          </w:p>
          <w:p w14:paraId="1842469C" w14:textId="7A3F94FA" w:rsidR="0065238B" w:rsidRDefault="0065238B">
            <w:r>
              <w:t xml:space="preserve">                         FROM EMPLOYEE);</w:t>
            </w:r>
          </w:p>
        </w:tc>
        <w:tc>
          <w:tcPr>
            <w:tcW w:w="3468" w:type="dxa"/>
          </w:tcPr>
          <w:p w14:paraId="6FCA2377" w14:textId="364E7FEC" w:rsidR="00672A0A" w:rsidRDefault="00153C76">
            <w:r>
              <w:t>https://www.hackerrank.com/challenges/earnings-of-employees/problem</w:t>
            </w:r>
          </w:p>
        </w:tc>
      </w:tr>
      <w:tr w:rsidR="00672A0A" w14:paraId="596EB991" w14:textId="62E09CB7" w:rsidTr="005B4ECA">
        <w:trPr>
          <w:trHeight w:val="720"/>
        </w:trPr>
        <w:tc>
          <w:tcPr>
            <w:tcW w:w="2665" w:type="dxa"/>
            <w:vAlign w:val="center"/>
          </w:tcPr>
          <w:p w14:paraId="0527A5A1" w14:textId="69107E0B" w:rsidR="00672A0A" w:rsidRDefault="00D323BF">
            <w:pPr>
              <w:pStyle w:val="Heading3"/>
            </w:pPr>
            <w:r>
              <w:t>Average Population</w:t>
            </w:r>
          </w:p>
        </w:tc>
        <w:tc>
          <w:tcPr>
            <w:tcW w:w="3894" w:type="dxa"/>
            <w:vAlign w:val="center"/>
          </w:tcPr>
          <w:p w14:paraId="5D09BB99" w14:textId="6F12D8E6" w:rsidR="00672A0A" w:rsidRDefault="000C0C79">
            <w:r>
              <w:t>Select FLOOR(</w:t>
            </w:r>
            <w:proofErr w:type="spellStart"/>
            <w:r>
              <w:t>avg</w:t>
            </w:r>
            <w:proofErr w:type="spellEnd"/>
            <w:r>
              <w:t>(POPULATION)) from CITY</w:t>
            </w:r>
          </w:p>
        </w:tc>
        <w:tc>
          <w:tcPr>
            <w:tcW w:w="3468" w:type="dxa"/>
          </w:tcPr>
          <w:p w14:paraId="5DE8F82A" w14:textId="2D2A05C6" w:rsidR="00672A0A" w:rsidRDefault="005B4ECA">
            <w:r w:rsidRPr="005B4ECA">
              <w:t>https://www.hackerrank.com/challenges/average-population/problem</w:t>
            </w:r>
          </w:p>
        </w:tc>
      </w:tr>
      <w:tr w:rsidR="00672A0A" w14:paraId="0964543B" w14:textId="3BE07705" w:rsidTr="005B4ECA">
        <w:trPr>
          <w:trHeight w:val="720"/>
        </w:trPr>
        <w:tc>
          <w:tcPr>
            <w:tcW w:w="2665" w:type="dxa"/>
            <w:vAlign w:val="center"/>
          </w:tcPr>
          <w:p w14:paraId="07D1D97A" w14:textId="090DDC33" w:rsidR="00672A0A" w:rsidRDefault="00F1308E">
            <w:pPr>
              <w:pStyle w:val="Heading3"/>
            </w:pPr>
            <w:r>
              <w:t>Revising the Select Query I</w:t>
            </w:r>
          </w:p>
        </w:tc>
        <w:tc>
          <w:tcPr>
            <w:tcW w:w="3894" w:type="dxa"/>
            <w:vAlign w:val="center"/>
          </w:tcPr>
          <w:p w14:paraId="1890E315" w14:textId="31D4023A" w:rsidR="00672A0A" w:rsidRDefault="00F1308E">
            <w:r>
              <w:t>Select * from CITY WHERE POPULATION &gt; 100000 AND COUNTRYCODE = “USA”</w:t>
            </w:r>
          </w:p>
        </w:tc>
        <w:tc>
          <w:tcPr>
            <w:tcW w:w="3468" w:type="dxa"/>
          </w:tcPr>
          <w:p w14:paraId="2D42C06D" w14:textId="05050A01" w:rsidR="00672A0A" w:rsidRDefault="00AE31BB">
            <w:r>
              <w:t>https://www.hackerrank.com/challenges/revising-the-select-query/problem</w:t>
            </w:r>
          </w:p>
        </w:tc>
      </w:tr>
    </w:tbl>
    <w:p w14:paraId="6900065E" w14:textId="77777777" w:rsidR="00374AA5" w:rsidRDefault="005B05BC">
      <w:r>
        <w:br w:type="page"/>
      </w:r>
    </w:p>
    <w:p w14:paraId="659B82BE" w14:textId="5B28F059" w:rsidR="00374AA5" w:rsidRDefault="00374AA5" w:rsidP="00A565CE"/>
    <w:sectPr w:rsidR="00374AA5">
      <w:footerReference w:type="default" r:id="rId7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CDC9" w14:textId="77777777" w:rsidR="00865ADE" w:rsidRDefault="00865ADE">
      <w:pPr>
        <w:spacing w:before="0" w:after="0"/>
      </w:pPr>
      <w:r>
        <w:separator/>
      </w:r>
    </w:p>
  </w:endnote>
  <w:endnote w:type="continuationSeparator" w:id="0">
    <w:p w14:paraId="367A7203" w14:textId="77777777" w:rsidR="00865ADE" w:rsidRDefault="00865A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501EE" w14:textId="77777777" w:rsidR="00374AA5" w:rsidRDefault="005B05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9C6E" w14:textId="77777777" w:rsidR="00865ADE" w:rsidRDefault="00865ADE">
      <w:pPr>
        <w:spacing w:before="0" w:after="0"/>
      </w:pPr>
      <w:r>
        <w:separator/>
      </w:r>
    </w:p>
  </w:footnote>
  <w:footnote w:type="continuationSeparator" w:id="0">
    <w:p w14:paraId="3C08FACD" w14:textId="77777777" w:rsidR="00865ADE" w:rsidRDefault="00865AD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29"/>
    <w:rsid w:val="00041BAE"/>
    <w:rsid w:val="000476AD"/>
    <w:rsid w:val="000C0C79"/>
    <w:rsid w:val="00150E50"/>
    <w:rsid w:val="00153C76"/>
    <w:rsid w:val="00167561"/>
    <w:rsid w:val="00222F41"/>
    <w:rsid w:val="00290ACB"/>
    <w:rsid w:val="00374AA5"/>
    <w:rsid w:val="003B16D7"/>
    <w:rsid w:val="003F395C"/>
    <w:rsid w:val="004841B7"/>
    <w:rsid w:val="00497848"/>
    <w:rsid w:val="004C1825"/>
    <w:rsid w:val="004D3FA6"/>
    <w:rsid w:val="00521FD2"/>
    <w:rsid w:val="00544BE1"/>
    <w:rsid w:val="005B05BC"/>
    <w:rsid w:val="005B4ECA"/>
    <w:rsid w:val="005E464C"/>
    <w:rsid w:val="006021B5"/>
    <w:rsid w:val="00607453"/>
    <w:rsid w:val="006514F2"/>
    <w:rsid w:val="0065238B"/>
    <w:rsid w:val="00672A0A"/>
    <w:rsid w:val="00692F59"/>
    <w:rsid w:val="00697131"/>
    <w:rsid w:val="00734554"/>
    <w:rsid w:val="0074406F"/>
    <w:rsid w:val="00771E2B"/>
    <w:rsid w:val="0078371F"/>
    <w:rsid w:val="007D14F5"/>
    <w:rsid w:val="00865ADE"/>
    <w:rsid w:val="008D74C0"/>
    <w:rsid w:val="0093202C"/>
    <w:rsid w:val="00981069"/>
    <w:rsid w:val="009B354F"/>
    <w:rsid w:val="009F1374"/>
    <w:rsid w:val="00A23825"/>
    <w:rsid w:val="00A37329"/>
    <w:rsid w:val="00A565CE"/>
    <w:rsid w:val="00A861F2"/>
    <w:rsid w:val="00AE31BB"/>
    <w:rsid w:val="00B022D0"/>
    <w:rsid w:val="00B11189"/>
    <w:rsid w:val="00B55E6E"/>
    <w:rsid w:val="00B93B88"/>
    <w:rsid w:val="00C8636D"/>
    <w:rsid w:val="00CC3453"/>
    <w:rsid w:val="00CD33FD"/>
    <w:rsid w:val="00D213AA"/>
    <w:rsid w:val="00D323BF"/>
    <w:rsid w:val="00D5768E"/>
    <w:rsid w:val="00D86319"/>
    <w:rsid w:val="00D87902"/>
    <w:rsid w:val="00DE591A"/>
    <w:rsid w:val="00E63191"/>
    <w:rsid w:val="00EE5CA6"/>
    <w:rsid w:val="00F0417B"/>
    <w:rsid w:val="00F1308E"/>
    <w:rsid w:val="00F6009A"/>
    <w:rsid w:val="00FD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EAE41"/>
  <w15:docId w15:val="{C0B4C4F2-BDB5-FC42-B753-D0B2A50A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120"/>
      <w:contextualSpacing/>
      <w:outlineLvl w:val="0"/>
    </w:pPr>
    <w:rPr>
      <w:rFonts w:asciiTheme="majorHAnsi" w:hAnsiTheme="majorHAnsi"/>
      <w:color w:val="365F91" w:themeColor="accent1" w:themeShade="BF"/>
      <w:sz w:val="36"/>
      <w:szCs w:val="44"/>
    </w:rPr>
  </w:style>
  <w:style w:type="paragraph" w:styleId="Heading2">
    <w:name w:val="heading 2"/>
    <w:basedOn w:val="Normal"/>
    <w:uiPriority w:val="9"/>
    <w:qFormat/>
    <w:pPr>
      <w:keepNext/>
      <w:contextualSpacing/>
      <w:outlineLvl w:val="1"/>
    </w:pPr>
    <w:rPr>
      <w:rFonts w:asciiTheme="majorHAnsi" w:hAnsiTheme="majorHAnsi"/>
      <w:b/>
      <w:bCs/>
      <w:color w:val="FFFFFF" w:themeColor="background1"/>
      <w:spacing w:val="4"/>
      <w:sz w:val="22"/>
      <w:szCs w:val="28"/>
    </w:rPr>
  </w:style>
  <w:style w:type="paragraph" w:styleId="Heading3">
    <w:name w:val="heading 3"/>
    <w:basedOn w:val="Normal"/>
    <w:uiPriority w:val="9"/>
    <w:qFormat/>
    <w:pPr>
      <w:outlineLvl w:val="2"/>
    </w:pPr>
    <w:rPr>
      <w:b/>
      <w:color w:val="404040" w:themeColor="text1" w:themeTint="BF"/>
    </w:rPr>
  </w:style>
  <w:style w:type="paragraph" w:styleId="Heading4">
    <w:name w:val="heading 4"/>
    <w:basedOn w:val="Normal"/>
    <w:link w:val="Heading4Char"/>
    <w:uiPriority w:val="9"/>
    <w:unhideWhenUsed/>
    <w:qFormat/>
    <w:pPr>
      <w:keepNext/>
      <w:spacing w:before="240"/>
      <w:contextualSpacing/>
      <w:outlineLvl w:val="3"/>
    </w:pPr>
    <w:rPr>
      <w:rFonts w:asciiTheme="majorHAnsi" w:eastAsiaTheme="majorEastAsia" w:hAnsiTheme="majorHAnsi"/>
      <w:b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365F91" w:themeColor="accent1" w:themeShade="BF"/>
      <w:sz w:val="36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/>
      <w:b/>
      <w:color w:val="404040" w:themeColor="text1" w:themeTint="BF"/>
      <w:sz w:val="2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3A93677-2C77-E143-9D8D-066845A55839%7dtf1640210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D1CAD58DEE834C8A7143BF9468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2A74F-0E33-7243-9525-310F457E903B}"/>
      </w:docPartPr>
      <w:docPartBody>
        <w:p w:rsidR="005F60F4" w:rsidRDefault="00941F3D" w:rsidP="00941F3D">
          <w:pPr>
            <w:pStyle w:val="CCD1CAD58DEE834C8A7143BF94687B48"/>
          </w:pPr>
          <w:r>
            <w:t>Departure Flight 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64"/>
    <w:rsid w:val="00143BE6"/>
    <w:rsid w:val="001C2F6B"/>
    <w:rsid w:val="001C35AB"/>
    <w:rsid w:val="003A3BC5"/>
    <w:rsid w:val="00574E4E"/>
    <w:rsid w:val="005F60F4"/>
    <w:rsid w:val="006C5B64"/>
    <w:rsid w:val="0074213B"/>
    <w:rsid w:val="00791C64"/>
    <w:rsid w:val="008F3286"/>
    <w:rsid w:val="00941F3D"/>
    <w:rsid w:val="00AD41C5"/>
    <w:rsid w:val="00AF1FE4"/>
    <w:rsid w:val="00C1558A"/>
    <w:rsid w:val="00C26A68"/>
    <w:rsid w:val="00EF7DF8"/>
    <w:rsid w:val="00F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D1CAD58DEE834C8A7143BF94687B48">
    <w:name w:val="CCD1CAD58DEE834C8A7143BF94687B48"/>
    <w:rsid w:val="00941F3D"/>
  </w:style>
  <w:style w:type="paragraph" w:customStyle="1" w:styleId="DE648E3360685449A4ACDA1CDA3F026A">
    <w:name w:val="DE648E3360685449A4ACDA1CDA3F026A"/>
    <w:rsid w:val="00941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F2F5064-1345-470E-9511-8B5E6C698A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%7b03A93677-2C77-E143-9D8D-066845A55839%7dtf16402104.dotx</Template>
  <TotalTime>0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Anwar</dc:creator>
  <cp:keywords/>
  <dc:description/>
  <cp:lastModifiedBy>Sayed Anwar</cp:lastModifiedBy>
  <cp:revision>2</cp:revision>
  <cp:lastPrinted>2003-07-10T16:26:00Z</cp:lastPrinted>
  <dcterms:created xsi:type="dcterms:W3CDTF">2022-09-23T18:27:00Z</dcterms:created>
  <dcterms:modified xsi:type="dcterms:W3CDTF">2022-09-23T18:27:00Z</dcterms:modified>
</cp:coreProperties>
</file>